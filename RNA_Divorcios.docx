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F3B19" w14:textId="77777777" w:rsidR="00637B64" w:rsidRPr="00165C8A" w:rsidRDefault="00722AB4">
      <w:pPr>
        <w:rPr>
          <w:i/>
          <w:lang w:val="pt-BR"/>
        </w:rPr>
      </w:pPr>
      <w:r>
        <w:rPr>
          <w:i/>
          <w:lang w:val="pt-BR"/>
        </w:rPr>
        <w:t xml:space="preserve">Tópicos Especiais em </w:t>
      </w:r>
      <w:r w:rsidR="00A16100" w:rsidRPr="00165C8A">
        <w:rPr>
          <w:i/>
          <w:lang w:val="pt-BR"/>
        </w:rPr>
        <w:t xml:space="preserve">Instrumentação </w:t>
      </w:r>
      <w:r>
        <w:rPr>
          <w:i/>
          <w:lang w:val="pt-BR"/>
        </w:rPr>
        <w:t>I</w:t>
      </w:r>
      <w:r w:rsidR="00CB446E" w:rsidRPr="00165C8A">
        <w:rPr>
          <w:i/>
          <w:lang w:val="pt-BR"/>
        </w:rPr>
        <w:t>,</w:t>
      </w:r>
      <w:r w:rsidR="00637B64" w:rsidRPr="00165C8A">
        <w:rPr>
          <w:i/>
          <w:lang w:val="pt-BR"/>
        </w:rPr>
        <w:t>20</w:t>
      </w:r>
      <w:r w:rsidR="00214CB6" w:rsidRPr="00165C8A">
        <w:rPr>
          <w:i/>
          <w:lang w:val="pt-BR"/>
        </w:rPr>
        <w:t>1</w:t>
      </w:r>
      <w:r>
        <w:rPr>
          <w:i/>
          <w:lang w:val="pt-BR"/>
        </w:rPr>
        <w:t>9</w:t>
      </w:r>
      <w:r w:rsidR="00CB446E" w:rsidRPr="00165C8A">
        <w:rPr>
          <w:i/>
          <w:lang w:val="pt-BR"/>
        </w:rPr>
        <w:t>, UFRGS, DELET</w:t>
      </w:r>
    </w:p>
    <w:p w14:paraId="461AF9E9" w14:textId="77777777" w:rsidR="00B615DC" w:rsidRPr="004C3B67" w:rsidRDefault="00B615DC" w:rsidP="00B615DC">
      <w:pPr>
        <w:pStyle w:val="MLogo"/>
        <w:spacing w:before="0"/>
        <w:rPr>
          <w:b w:val="0"/>
          <w:i w:val="0"/>
          <w:color w:val="008080"/>
          <w:sz w:val="28"/>
          <w:lang w:val="pt-BR"/>
        </w:rPr>
      </w:pPr>
    </w:p>
    <w:p w14:paraId="13F23298" w14:textId="77777777" w:rsidR="00637B64" w:rsidRPr="00BC190E" w:rsidRDefault="00722AB4" w:rsidP="0003087D">
      <w:pPr>
        <w:pStyle w:val="MLogo"/>
        <w:kinsoku w:val="0"/>
        <w:overflowPunct w:val="0"/>
        <w:autoSpaceDE w:val="0"/>
        <w:autoSpaceDN w:val="0"/>
        <w:spacing w:before="0" w:line="640" w:lineRule="exact"/>
        <w:rPr>
          <w:color w:val="007F7F"/>
          <w:lang w:val="sr-Cyrl-CS"/>
        </w:rPr>
      </w:pPr>
      <w:r>
        <w:rPr>
          <w:color w:val="007F7F"/>
          <w:lang w:val="pt-BR"/>
        </w:rPr>
        <w:t xml:space="preserve">Tópicos Especiais em </w:t>
      </w:r>
      <w:r w:rsidR="00A16100">
        <w:rPr>
          <w:color w:val="007F7F"/>
          <w:lang w:val="pt-BR"/>
        </w:rPr>
        <w:t xml:space="preserve">Instrumentação </w:t>
      </w:r>
      <w:r>
        <w:rPr>
          <w:color w:val="007F7F"/>
          <w:lang w:val="pt-BR"/>
        </w:rPr>
        <w:t>I</w:t>
      </w:r>
    </w:p>
    <w:p w14:paraId="4D8BA79E" w14:textId="77777777" w:rsidR="00A16100" w:rsidRPr="004C3B67" w:rsidRDefault="00A16100" w:rsidP="00083DD7">
      <w:pPr>
        <w:spacing w:after="240" w:line="240" w:lineRule="auto"/>
        <w:jc w:val="right"/>
        <w:rPr>
          <w:lang w:val="sr-Cyrl-CS"/>
        </w:rPr>
      </w:pPr>
    </w:p>
    <w:p w14:paraId="01AA2D4C" w14:textId="77777777" w:rsidR="00B615DC" w:rsidRPr="00A16100" w:rsidRDefault="00A16100" w:rsidP="00B615DC">
      <w:pPr>
        <w:pStyle w:val="MTitel"/>
        <w:spacing w:after="240"/>
        <w:rPr>
          <w:b w:val="0"/>
          <w:i/>
          <w:sz w:val="24"/>
          <w:szCs w:val="24"/>
          <w:lang w:val="pt-BR"/>
        </w:rPr>
      </w:pPr>
      <w:r w:rsidRPr="00A16100">
        <w:rPr>
          <w:b w:val="0"/>
          <w:i/>
          <w:sz w:val="24"/>
          <w:szCs w:val="24"/>
          <w:lang w:val="pt-BR"/>
        </w:rPr>
        <w:t>Relatório</w:t>
      </w:r>
    </w:p>
    <w:p w14:paraId="7898685D" w14:textId="3E8EDBC4" w:rsidR="00B615DC" w:rsidRPr="00A16100" w:rsidRDefault="00327DF5" w:rsidP="00B615DC">
      <w:pPr>
        <w:pStyle w:val="MTitel"/>
        <w:rPr>
          <w:lang w:val="pt-BR"/>
        </w:rPr>
      </w:pPr>
      <w:proofErr w:type="spellStart"/>
      <w:r>
        <w:rPr>
          <w:lang w:val="pt-BR"/>
        </w:rPr>
        <w:t>Homework</w:t>
      </w:r>
      <w:proofErr w:type="spellEnd"/>
      <w:r>
        <w:rPr>
          <w:lang w:val="pt-BR"/>
        </w:rPr>
        <w:t xml:space="preserve"> 2 – NA11</w:t>
      </w:r>
    </w:p>
    <w:p w14:paraId="09E8BAFD" w14:textId="2CF6EF03" w:rsidR="00B615DC" w:rsidRPr="00A16100" w:rsidRDefault="00327DF5" w:rsidP="00B615DC">
      <w:pPr>
        <w:pStyle w:val="Mauthor"/>
        <w:rPr>
          <w:lang w:val="pt-BR"/>
        </w:rPr>
      </w:pPr>
      <w:r>
        <w:rPr>
          <w:lang w:val="pt-BR"/>
        </w:rPr>
        <w:t>Levi Trevisan</w:t>
      </w:r>
    </w:p>
    <w:p w14:paraId="405A3D06" w14:textId="77777777" w:rsidR="00083DD7" w:rsidRPr="00B20A89" w:rsidRDefault="00B20A89" w:rsidP="00B20A89">
      <w:pPr>
        <w:pStyle w:val="Maddress"/>
        <w:ind w:left="284"/>
        <w:rPr>
          <w:lang w:val="pt-BR"/>
        </w:rPr>
      </w:pPr>
      <w:r w:rsidRPr="00B20A89">
        <w:rPr>
          <w:lang w:val="pt-BR"/>
        </w:rPr>
        <w:t>Universidade Federal do Rio Grande do Sul, Departamento de Engenharia El</w:t>
      </w:r>
      <w:r>
        <w:rPr>
          <w:lang w:val="pt-BR"/>
        </w:rPr>
        <w:t>étrica, Curso de Engenharia Elétrica, Instrumentação A</w:t>
      </w:r>
      <w:r w:rsidR="00D90018">
        <w:rPr>
          <w:lang w:val="pt-BR"/>
        </w:rPr>
        <w:t xml:space="preserve">, Prof. Dr. Alexandre </w:t>
      </w:r>
      <w:proofErr w:type="spellStart"/>
      <w:r w:rsidR="00D90018">
        <w:rPr>
          <w:lang w:val="pt-BR"/>
        </w:rPr>
        <w:t>Balbinot</w:t>
      </w:r>
      <w:proofErr w:type="spellEnd"/>
    </w:p>
    <w:p w14:paraId="60E3E319" w14:textId="369D8632" w:rsidR="00B615DC" w:rsidRPr="00B20A89" w:rsidRDefault="00083DD7" w:rsidP="00B615DC">
      <w:pPr>
        <w:pStyle w:val="Maddress"/>
        <w:rPr>
          <w:lang w:val="pt-BR"/>
        </w:rPr>
      </w:pPr>
      <w:r w:rsidRPr="00327DF5">
        <w:rPr>
          <w:lang w:val="pt-BR"/>
        </w:rPr>
        <w:t xml:space="preserve">E-Mails: </w:t>
      </w:r>
      <w:r w:rsidR="00327DF5">
        <w:rPr>
          <w:lang w:val="pt-BR"/>
        </w:rPr>
        <w:t>levitrevisan@hotmail.com</w:t>
      </w:r>
    </w:p>
    <w:p w14:paraId="218C20B5" w14:textId="09BC9CFF" w:rsidR="00B615DC" w:rsidRPr="00B20A89" w:rsidRDefault="00B20A89" w:rsidP="00B615DC">
      <w:pPr>
        <w:pStyle w:val="Mreceived"/>
        <w:rPr>
          <w:lang w:val="pt-BR"/>
        </w:rPr>
      </w:pPr>
      <w:r w:rsidRPr="00B20A89">
        <w:rPr>
          <w:lang w:val="pt-BR"/>
        </w:rPr>
        <w:t>Data Final</w:t>
      </w:r>
      <w:r w:rsidR="00B615DC" w:rsidRPr="00B20A89">
        <w:rPr>
          <w:lang w:val="pt-BR"/>
        </w:rPr>
        <w:t>:</w:t>
      </w:r>
      <w:r w:rsidR="00327DF5">
        <w:rPr>
          <w:lang w:val="pt-BR"/>
        </w:rPr>
        <w:t xml:space="preserve"> 18</w:t>
      </w:r>
      <w:r w:rsidR="00B615DC" w:rsidRPr="00B20A89">
        <w:rPr>
          <w:lang w:val="pt-BR"/>
        </w:rPr>
        <w:t>/</w:t>
      </w:r>
      <w:r w:rsidR="00327DF5">
        <w:rPr>
          <w:lang w:val="pt-BR"/>
        </w:rPr>
        <w:t>11</w:t>
      </w:r>
      <w:r w:rsidRPr="00B20A89">
        <w:rPr>
          <w:lang w:val="pt-BR"/>
        </w:rPr>
        <w:t>/201</w:t>
      </w:r>
      <w:r w:rsidR="00722AB4">
        <w:rPr>
          <w:lang w:val="pt-BR"/>
        </w:rPr>
        <w:t>9</w:t>
      </w:r>
    </w:p>
    <w:p w14:paraId="17CF8571" w14:textId="77777777" w:rsidR="00B615DC" w:rsidRPr="00B20A89" w:rsidRDefault="00B615DC" w:rsidP="00B615DC">
      <w:pPr>
        <w:pStyle w:val="Mline1"/>
        <w:rPr>
          <w:lang w:val="pt-BR"/>
        </w:rPr>
      </w:pPr>
    </w:p>
    <w:p w14:paraId="0F3EF0AF" w14:textId="1D9B764F" w:rsidR="00B615DC" w:rsidRPr="00053946" w:rsidRDefault="00053946" w:rsidP="00B615DC">
      <w:pPr>
        <w:pStyle w:val="Mabstract"/>
        <w:rPr>
          <w:lang w:val="pt-BR" w:eastAsia="en-US"/>
        </w:rPr>
      </w:pPr>
      <w:r w:rsidRPr="00053946">
        <w:rPr>
          <w:b/>
          <w:lang w:val="pt-BR" w:eastAsia="en-US"/>
        </w:rPr>
        <w:t>Resumo</w:t>
      </w:r>
      <w:r w:rsidR="00B615DC" w:rsidRPr="00053946">
        <w:rPr>
          <w:b/>
          <w:lang w:val="pt-BR" w:eastAsia="en-US"/>
        </w:rPr>
        <w:t xml:space="preserve">: </w:t>
      </w:r>
      <w:r w:rsidR="00327DF5">
        <w:rPr>
          <w:lang w:val="pt-BR" w:eastAsia="en-US"/>
        </w:rPr>
        <w:t>Relatório de programa desenvolvido, conforme solicitado em aula.</w:t>
      </w:r>
    </w:p>
    <w:p w14:paraId="5F9A8D9B" w14:textId="77777777" w:rsidR="00B615DC" w:rsidRPr="00053946" w:rsidRDefault="00B615DC" w:rsidP="00B615DC">
      <w:pPr>
        <w:pStyle w:val="Mline2"/>
        <w:rPr>
          <w:lang w:val="pt-BR" w:eastAsia="en-US"/>
        </w:rPr>
      </w:pPr>
    </w:p>
    <w:p w14:paraId="661792D1" w14:textId="75C79820" w:rsidR="00327DF5" w:rsidRDefault="00327DF5" w:rsidP="00327DF5">
      <w:pPr>
        <w:pStyle w:val="MHeading1"/>
        <w:numPr>
          <w:ilvl w:val="0"/>
          <w:numId w:val="46"/>
        </w:numPr>
        <w:rPr>
          <w:lang w:val="pt-BR" w:eastAsia="en-US"/>
        </w:rPr>
      </w:pPr>
      <w:r>
        <w:rPr>
          <w:lang w:val="pt-BR" w:eastAsia="en-US"/>
        </w:rPr>
        <w:t>Trabalho desenvolvido:</w:t>
      </w:r>
    </w:p>
    <w:p w14:paraId="07B3409E" w14:textId="15504B25" w:rsidR="00637B64" w:rsidRDefault="00327DF5" w:rsidP="00327DF5">
      <w:pPr>
        <w:rPr>
          <w:lang w:val="pt-BR"/>
        </w:rPr>
      </w:pPr>
      <w:r w:rsidRPr="00327DF5">
        <w:rPr>
          <w:lang w:val="pt-BR"/>
        </w:rPr>
        <w:t>Neste trabalho, optou-se por desenvolver uma RNA conforme outra base de dados explorada no website de</w:t>
      </w:r>
      <w:r>
        <w:rPr>
          <w:lang w:val="pt-BR"/>
        </w:rPr>
        <w:t xml:space="preserve"> “</w:t>
      </w:r>
      <w:r w:rsidRPr="00327DF5">
        <w:rPr>
          <w:lang w:val="pt-BR"/>
        </w:rPr>
        <w:t xml:space="preserve">UC Irvine </w:t>
      </w:r>
      <w:proofErr w:type="spellStart"/>
      <w:r w:rsidRPr="00327DF5">
        <w:rPr>
          <w:lang w:val="pt-BR"/>
        </w:rPr>
        <w:t>Machine</w:t>
      </w:r>
      <w:proofErr w:type="spellEnd"/>
      <w:r w:rsidRPr="00327DF5">
        <w:rPr>
          <w:lang w:val="pt-BR"/>
        </w:rPr>
        <w:t xml:space="preserve"> Learning </w:t>
      </w:r>
      <w:proofErr w:type="spellStart"/>
      <w:r w:rsidRPr="00327DF5">
        <w:rPr>
          <w:lang w:val="pt-BR"/>
        </w:rPr>
        <w:t>Repository</w:t>
      </w:r>
      <w:proofErr w:type="spellEnd"/>
      <w:r>
        <w:rPr>
          <w:lang w:val="pt-BR"/>
        </w:rPr>
        <w:t xml:space="preserve">”. A base de dados escolhida para o desenvolvimento do </w:t>
      </w:r>
      <w:r w:rsidRPr="00327DF5">
        <w:rPr>
          <w:lang w:val="pt-BR"/>
        </w:rPr>
        <w:t>trabalho foi a “</w:t>
      </w:r>
      <w:proofErr w:type="spellStart"/>
      <w:r w:rsidRPr="00327DF5">
        <w:rPr>
          <w:lang w:val="pt-BR"/>
        </w:rPr>
        <w:t>Divorce</w:t>
      </w:r>
      <w:proofErr w:type="spellEnd"/>
      <w:r w:rsidRPr="00327DF5">
        <w:rPr>
          <w:lang w:val="pt-BR"/>
        </w:rPr>
        <w:t xml:space="preserve"> </w:t>
      </w:r>
      <w:proofErr w:type="spellStart"/>
      <w:r w:rsidRPr="00327DF5">
        <w:rPr>
          <w:lang w:val="pt-BR"/>
        </w:rPr>
        <w:t>Predictors</w:t>
      </w:r>
      <w:proofErr w:type="spellEnd"/>
      <w:r w:rsidRPr="00327DF5">
        <w:rPr>
          <w:lang w:val="pt-BR"/>
        </w:rPr>
        <w:t xml:space="preserve"> data set Data Set</w:t>
      </w:r>
      <w:r>
        <w:rPr>
          <w:lang w:val="pt-BR"/>
        </w:rPr>
        <w:t>”.</w:t>
      </w:r>
    </w:p>
    <w:p w14:paraId="445F81F7" w14:textId="1F09AB10" w:rsidR="00327DF5" w:rsidRDefault="00327DF5" w:rsidP="00327DF5">
      <w:pPr>
        <w:rPr>
          <w:lang w:val="pt-BR"/>
        </w:rPr>
      </w:pPr>
    </w:p>
    <w:p w14:paraId="50F43F7B" w14:textId="1C2BD797" w:rsidR="00327DF5" w:rsidRDefault="00327DF5" w:rsidP="00327DF5">
      <w:pPr>
        <w:pStyle w:val="PargrafodaLista"/>
        <w:numPr>
          <w:ilvl w:val="0"/>
          <w:numId w:val="46"/>
        </w:numPr>
        <w:rPr>
          <w:b/>
          <w:bCs/>
          <w:lang w:val="pt-BR"/>
        </w:rPr>
      </w:pPr>
      <w:proofErr w:type="spellStart"/>
      <w:r w:rsidRPr="00327DF5">
        <w:rPr>
          <w:b/>
          <w:bCs/>
          <w:lang w:val="pt-BR"/>
        </w:rPr>
        <w:t>Dataset</w:t>
      </w:r>
      <w:proofErr w:type="spellEnd"/>
    </w:p>
    <w:p w14:paraId="58FA8EE0" w14:textId="472A0F6B" w:rsidR="00327DF5" w:rsidRDefault="00327DF5" w:rsidP="00327DF5">
      <w:pPr>
        <w:rPr>
          <w:lang w:val="pt-BR"/>
        </w:rPr>
      </w:pPr>
      <w:r w:rsidRPr="00327DF5">
        <w:rPr>
          <w:lang w:val="pt-BR"/>
        </w:rPr>
        <w:t xml:space="preserve">O </w:t>
      </w:r>
      <w:proofErr w:type="spellStart"/>
      <w:r w:rsidRPr="00327DF5">
        <w:rPr>
          <w:lang w:val="pt-BR"/>
        </w:rPr>
        <w:t>dataset</w:t>
      </w:r>
      <w:proofErr w:type="spellEnd"/>
      <w:r w:rsidRPr="00327DF5">
        <w:rPr>
          <w:lang w:val="pt-BR"/>
        </w:rPr>
        <w:t xml:space="preserve"> adotado se chama “</w:t>
      </w:r>
      <w:proofErr w:type="spellStart"/>
      <w:r w:rsidRPr="00327DF5">
        <w:rPr>
          <w:lang w:val="pt-BR"/>
        </w:rPr>
        <w:t>Divorce</w:t>
      </w:r>
      <w:proofErr w:type="spellEnd"/>
      <w:r w:rsidRPr="00327DF5">
        <w:rPr>
          <w:lang w:val="pt-BR"/>
        </w:rPr>
        <w:t xml:space="preserve"> </w:t>
      </w:r>
      <w:proofErr w:type="spellStart"/>
      <w:r w:rsidRPr="00327DF5">
        <w:rPr>
          <w:lang w:val="pt-BR"/>
        </w:rPr>
        <w:t>Predictors</w:t>
      </w:r>
      <w:proofErr w:type="spellEnd"/>
      <w:r w:rsidRPr="00327DF5">
        <w:rPr>
          <w:lang w:val="pt-BR"/>
        </w:rPr>
        <w:t xml:space="preserve"> data set Data Set”</w:t>
      </w:r>
      <w:r>
        <w:rPr>
          <w:lang w:val="pt-BR"/>
        </w:rPr>
        <w:t>, que é, de acordo com a descrição no website, um conjunto de respostas de um questionário respondido por pessoas que seguem casadas, e que se divorciaram.</w:t>
      </w:r>
    </w:p>
    <w:p w14:paraId="339E527D" w14:textId="301EF7B2" w:rsidR="00327DF5" w:rsidRPr="00327DF5" w:rsidRDefault="00327DF5" w:rsidP="00327DF5">
      <w:pPr>
        <w:rPr>
          <w:lang w:val="pt-BR"/>
        </w:rPr>
      </w:pPr>
      <w:r>
        <w:rPr>
          <w:lang w:val="pt-BR"/>
        </w:rPr>
        <w:t xml:space="preserve">As características dimensionais do </w:t>
      </w:r>
      <w:proofErr w:type="spellStart"/>
      <w:r w:rsidRPr="00327DF5">
        <w:rPr>
          <w:lang w:val="pt-BR"/>
        </w:rPr>
        <w:t>dataset</w:t>
      </w:r>
      <w:proofErr w:type="spellEnd"/>
      <w:r>
        <w:rPr>
          <w:lang w:val="pt-BR"/>
        </w:rPr>
        <w:t xml:space="preserve"> podem ser encontradas na figura abaixo:</w:t>
      </w:r>
    </w:p>
    <w:p w14:paraId="2720CAF4" w14:textId="2F112BDA" w:rsidR="00327DF5" w:rsidRDefault="00327DF5" w:rsidP="00327DF5">
      <w:pPr>
        <w:ind w:left="360"/>
        <w:rPr>
          <w:b/>
          <w:bCs/>
          <w:lang w:val="pt-BR"/>
        </w:rPr>
      </w:pPr>
      <w:r w:rsidRPr="00327DF5">
        <w:rPr>
          <w:b/>
          <w:bCs/>
          <w:lang w:val="pt-BR"/>
        </w:rPr>
        <w:drawing>
          <wp:inline distT="0" distB="0" distL="0" distR="0" wp14:anchorId="5EAF7D54" wp14:editId="38B5D1C1">
            <wp:extent cx="5724525" cy="77199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794" cy="7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08E9" w14:textId="27AFAD57" w:rsidR="00327DF5" w:rsidRDefault="00327DF5" w:rsidP="00327DF5">
      <w:pPr>
        <w:ind w:left="360"/>
        <w:rPr>
          <w:b/>
          <w:bCs/>
          <w:lang w:val="pt-BR"/>
        </w:rPr>
      </w:pPr>
    </w:p>
    <w:p w14:paraId="77003527" w14:textId="77777777" w:rsidR="00327DF5" w:rsidRDefault="00327DF5">
      <w:pPr>
        <w:spacing w:line="240" w:lineRule="auto"/>
        <w:jc w:val="left"/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1999BB19" w14:textId="40CC41AC" w:rsidR="00327DF5" w:rsidRDefault="00327DF5" w:rsidP="00327DF5">
      <w:pPr>
        <w:rPr>
          <w:b/>
          <w:bCs/>
          <w:lang w:val="pt-BR"/>
        </w:rPr>
      </w:pPr>
      <w:r w:rsidRPr="00327DF5">
        <w:rPr>
          <w:b/>
          <w:bCs/>
          <w:lang w:val="pt-BR"/>
        </w:rPr>
        <w:lastRenderedPageBreak/>
        <w:t>Os 54 atributos são importantes para o entendimento do problema e estão expostos abaixo:</w:t>
      </w:r>
    </w:p>
    <w:p w14:paraId="2E063FD9" w14:textId="77777777" w:rsidR="00327DF5" w:rsidRPr="00327DF5" w:rsidRDefault="00327DF5" w:rsidP="00327DF5">
      <w:pPr>
        <w:rPr>
          <w:b/>
          <w:bCs/>
          <w:lang w:val="pt-BR"/>
        </w:rPr>
      </w:pPr>
    </w:p>
    <w:p w14:paraId="0343CC16" w14:textId="520BCD27" w:rsidR="00327DF5" w:rsidRPr="00327DF5" w:rsidRDefault="00327DF5" w:rsidP="00327DF5">
      <w:pPr>
        <w:jc w:val="left"/>
      </w:pPr>
      <w:r w:rsidRPr="00327DF5">
        <w:t>1. If one of us apologizes when our discussion deteriorates, the discussion ends.</w:t>
      </w:r>
      <w:r w:rsidRPr="00327DF5">
        <w:br/>
        <w:t>2. I know we can ignore our differences, even if things get hard sometimes.</w:t>
      </w:r>
      <w:r w:rsidRPr="00327DF5">
        <w:br/>
        <w:t>3. When we need it, we can take our discussions with my spouse from the beginning and correct it.</w:t>
      </w:r>
      <w:r w:rsidRPr="00327DF5">
        <w:br/>
        <w:t>4. When I discuss with my spouse, to contact him will eventually work.</w:t>
      </w:r>
      <w:r w:rsidRPr="00327DF5">
        <w:br/>
        <w:t>5. The time I spent with my wife is special for us.</w:t>
      </w:r>
      <w:r w:rsidRPr="00327DF5">
        <w:br/>
        <w:t>6. We don't have time at home as partners.</w:t>
      </w:r>
      <w:r w:rsidRPr="00327DF5">
        <w:br/>
        <w:t>7. We are like two strangers who share the same environment at home rather than family.</w:t>
      </w:r>
      <w:r w:rsidRPr="00327DF5">
        <w:br/>
        <w:t>8. I enjoy our holidays with my wife.</w:t>
      </w:r>
      <w:r w:rsidRPr="00327DF5">
        <w:br/>
        <w:t>9. I enjoy traveling with my wife.</w:t>
      </w:r>
      <w:r w:rsidRPr="00327DF5">
        <w:br/>
        <w:t>10. Most of our goals are common to my spouse.</w:t>
      </w:r>
      <w:r w:rsidRPr="00327DF5">
        <w:br/>
        <w:t>11. I think that one day in the future, when I look back, I see that my spouse and I have been in harmony with each other.</w:t>
      </w:r>
      <w:r w:rsidRPr="00327DF5">
        <w:br/>
        <w:t>12. My spouse and I have similar values in terms of personal freedom.</w:t>
      </w:r>
      <w:r w:rsidRPr="00327DF5">
        <w:br/>
        <w:t>13. My spouse and I have similar sense of entertainment.</w:t>
      </w:r>
      <w:r w:rsidRPr="00327DF5">
        <w:br/>
        <w:t>14. Most of our goals for people (children, friends, etc.) are the same.</w:t>
      </w:r>
      <w:r w:rsidRPr="00327DF5">
        <w:br/>
        <w:t>15. Our dreams with my spouse are similar and harmonious.</w:t>
      </w:r>
      <w:r w:rsidRPr="00327DF5">
        <w:br/>
        <w:t>16. We're compatible with my spouse about what love should be.</w:t>
      </w:r>
      <w:r w:rsidRPr="00327DF5">
        <w:br/>
        <w:t>17. We share the same views about being happy in our life with my spouse</w:t>
      </w:r>
      <w:r w:rsidRPr="00327DF5">
        <w:br/>
        <w:t>18. My spouse and I have similar ideas about how marriage should be</w:t>
      </w:r>
      <w:r w:rsidRPr="00327DF5">
        <w:br/>
        <w:t>19. My spouse and I have similar ideas about how roles should be in marriage</w:t>
      </w:r>
      <w:r w:rsidRPr="00327DF5">
        <w:br/>
        <w:t>20. My spouse and I have similar values in trust.</w:t>
      </w:r>
      <w:r w:rsidRPr="00327DF5">
        <w:br/>
        <w:t>21. I know exactly what my wife likes.</w:t>
      </w:r>
      <w:r w:rsidRPr="00327DF5">
        <w:br/>
        <w:t>22. I know how my spouse wants to be taken care of when she/he sick.</w:t>
      </w:r>
      <w:r w:rsidRPr="00327DF5">
        <w:br/>
        <w:t>23. I know my spouse's favorite food.</w:t>
      </w:r>
      <w:r w:rsidRPr="00327DF5">
        <w:br/>
        <w:t>24. I can tell you what kind of stress my spouse is facing in her/his life.</w:t>
      </w:r>
      <w:r w:rsidRPr="00327DF5">
        <w:br/>
        <w:t>25. I have knowledge of my spouse's inner world.</w:t>
      </w:r>
      <w:r w:rsidRPr="00327DF5">
        <w:br/>
        <w:t>26. I know my spouse's basic anxieties.</w:t>
      </w:r>
      <w:r w:rsidRPr="00327DF5">
        <w:br/>
        <w:t>27. I know what my spouse's current sources of stress are.</w:t>
      </w:r>
      <w:r w:rsidRPr="00327DF5">
        <w:br/>
        <w:t>28. I know my spouse's hopes and wishes.</w:t>
      </w:r>
      <w:r w:rsidRPr="00327DF5">
        <w:br/>
        <w:t>29. I know my spouse very well.</w:t>
      </w:r>
      <w:r w:rsidRPr="00327DF5">
        <w:br/>
        <w:t>30. I know my spouse's friends and their social relationships.</w:t>
      </w:r>
      <w:r w:rsidRPr="00327DF5">
        <w:br/>
        <w:t>31. I feel aggressive when I argue with my spouse.</w:t>
      </w:r>
      <w:r w:rsidRPr="00327DF5">
        <w:br/>
        <w:t>32. When discussing with my spouse, I usually use expressions such as ‘you always’ or ‘you never</w:t>
      </w:r>
      <w:proofErr w:type="gramStart"/>
      <w:r w:rsidRPr="00327DF5">
        <w:t>’ .</w:t>
      </w:r>
      <w:proofErr w:type="gramEnd"/>
      <w:r w:rsidRPr="00327DF5">
        <w:br/>
        <w:t>33. I can use negative statements about my spouse's personality during our discussions.</w:t>
      </w:r>
      <w:r w:rsidRPr="00327DF5">
        <w:br/>
        <w:t>34. I can use offensive expressions during our discussions.</w:t>
      </w:r>
      <w:r w:rsidRPr="00327DF5">
        <w:br/>
        <w:t>35. I can insult my spouse during our discussions.</w:t>
      </w:r>
      <w:r w:rsidRPr="00327DF5">
        <w:br/>
        <w:t>36. I can be humiliating when we discussions.</w:t>
      </w:r>
      <w:r w:rsidRPr="00327DF5">
        <w:br/>
        <w:t>37. My discussion with my spouse is not calm.</w:t>
      </w:r>
      <w:r w:rsidRPr="00327DF5">
        <w:br/>
        <w:t>38. I hate my spouse's way of open a subject.</w:t>
      </w:r>
      <w:r w:rsidRPr="00327DF5">
        <w:br/>
      </w:r>
      <w:r w:rsidRPr="00327DF5">
        <w:lastRenderedPageBreak/>
        <w:t>39. Our discussions often occur suddenly.</w:t>
      </w:r>
      <w:r w:rsidRPr="00327DF5">
        <w:br/>
        <w:t>40. We're just starting a discussion before I know what's going on.</w:t>
      </w:r>
      <w:r w:rsidRPr="00327DF5">
        <w:br/>
        <w:t>41. When I talk to my spouse about something, my calm suddenly breaks.</w:t>
      </w:r>
      <w:r w:rsidRPr="00327DF5">
        <w:br/>
        <w:t>42. When I argue with my spouse, ı only go out and I don't say a word.</w:t>
      </w:r>
      <w:r w:rsidRPr="00327DF5">
        <w:br/>
        <w:t>43. I mostly stay silent to calm the environment a little bit.</w:t>
      </w:r>
      <w:r w:rsidRPr="00327DF5">
        <w:br/>
        <w:t>44. Sometimes I think it's good for me to leave home for a while.</w:t>
      </w:r>
      <w:r w:rsidRPr="00327DF5">
        <w:br/>
        <w:t>45. I'd rather stay silent than discuss with my spouse.</w:t>
      </w:r>
      <w:r w:rsidRPr="00327DF5">
        <w:br/>
        <w:t>46. Even if I'm right in the discussion, I stay silent to hurt my spouse.</w:t>
      </w:r>
      <w:r w:rsidRPr="00327DF5">
        <w:br/>
        <w:t>47. When I discuss with my spouse, I stay silent because I am afraid of not being able to control my anger.</w:t>
      </w:r>
      <w:r w:rsidRPr="00327DF5">
        <w:br/>
        <w:t>48. I feel right in our discussions.</w:t>
      </w:r>
      <w:r w:rsidRPr="00327DF5">
        <w:br/>
        <w:t>49. I have nothing to do with what I've been accused of.</w:t>
      </w:r>
      <w:r w:rsidRPr="00327DF5">
        <w:br/>
        <w:t>50. I'm not actually the one who's guilty about what I'm accused of.</w:t>
      </w:r>
      <w:r w:rsidRPr="00327DF5">
        <w:br/>
        <w:t>51. I'm not the one who's wrong about problems at home.</w:t>
      </w:r>
      <w:r w:rsidRPr="00327DF5">
        <w:br/>
        <w:t>52. I wouldn't hesitate to tell my spouse about her/his inadequacy.</w:t>
      </w:r>
      <w:r w:rsidRPr="00327DF5">
        <w:br/>
        <w:t>53. When I discuss, I remind my spouse of her/his inadequacy.</w:t>
      </w:r>
      <w:r w:rsidRPr="00327DF5">
        <w:br/>
        <w:t>54. I'm not afraid to tell my spouse about her/his incompetence.</w:t>
      </w:r>
    </w:p>
    <w:p w14:paraId="3FE88FCD" w14:textId="4F7E3ACA" w:rsidR="00327DF5" w:rsidRDefault="00327DF5" w:rsidP="00327DF5">
      <w:pPr>
        <w:rPr>
          <w:b/>
          <w:bCs/>
        </w:rPr>
      </w:pPr>
    </w:p>
    <w:p w14:paraId="38A2266F" w14:textId="3CA4491E" w:rsidR="0091410A" w:rsidRDefault="0091410A" w:rsidP="00327DF5">
      <w:pPr>
        <w:rPr>
          <w:lang w:val="pt-BR"/>
        </w:rPr>
      </w:pPr>
      <w:r w:rsidRPr="0091410A">
        <w:rPr>
          <w:lang w:val="pt-BR"/>
        </w:rPr>
        <w:t xml:space="preserve">Com os dados em mãos, </w:t>
      </w:r>
      <w:r>
        <w:rPr>
          <w:lang w:val="pt-BR"/>
        </w:rPr>
        <w:t xml:space="preserve">foi feito uma divisão de dados de teste e dados de treino, sendo que o conjunto de treinamento foi representado por 60% dos dados, e o conjunto de testes foi representado por 40% dos dados. </w:t>
      </w:r>
    </w:p>
    <w:p w14:paraId="0595DFC4" w14:textId="61B609D7" w:rsidR="00FB6015" w:rsidRDefault="00FB6015" w:rsidP="00327DF5">
      <w:pPr>
        <w:rPr>
          <w:lang w:val="pt-BR"/>
        </w:rPr>
      </w:pPr>
    </w:p>
    <w:p w14:paraId="1FA45A52" w14:textId="4B7F4880" w:rsidR="00FB6015" w:rsidRDefault="00FB6015" w:rsidP="00FB6015">
      <w:pPr>
        <w:pStyle w:val="PargrafodaLista"/>
        <w:numPr>
          <w:ilvl w:val="0"/>
          <w:numId w:val="46"/>
        </w:numPr>
        <w:rPr>
          <w:b/>
          <w:bCs/>
          <w:lang w:val="pt-BR"/>
        </w:rPr>
      </w:pPr>
      <w:r w:rsidRPr="00FB6015">
        <w:rPr>
          <w:b/>
          <w:bCs/>
          <w:lang w:val="pt-BR"/>
        </w:rPr>
        <w:t>Rede Neural</w:t>
      </w:r>
    </w:p>
    <w:p w14:paraId="6D0D42D8" w14:textId="10468D75" w:rsidR="00FB6015" w:rsidRDefault="00FB6015" w:rsidP="00FB6015">
      <w:pPr>
        <w:rPr>
          <w:b/>
          <w:bCs/>
          <w:lang w:val="pt-BR"/>
        </w:rPr>
      </w:pPr>
    </w:p>
    <w:p w14:paraId="7DAD6996" w14:textId="42B6B79A" w:rsidR="00FB6015" w:rsidRDefault="00FB6015" w:rsidP="00FB6015">
      <w:pPr>
        <w:rPr>
          <w:lang w:val="pt-BR"/>
        </w:rPr>
      </w:pPr>
      <w:r w:rsidRPr="00FB6015">
        <w:rPr>
          <w:lang w:val="pt-BR"/>
        </w:rPr>
        <w:t xml:space="preserve">A </w:t>
      </w:r>
      <w:r>
        <w:rPr>
          <w:lang w:val="pt-BR"/>
        </w:rPr>
        <w:t>R</w:t>
      </w:r>
      <w:r w:rsidRPr="00FB6015">
        <w:rPr>
          <w:lang w:val="pt-BR"/>
        </w:rPr>
        <w:t>ede</w:t>
      </w:r>
      <w:r>
        <w:rPr>
          <w:lang w:val="pt-BR"/>
        </w:rPr>
        <w:t xml:space="preserve"> Neural Artificial utilizada para resolver este problema foi implementada utilizando-se a biblioteca Tensor </w:t>
      </w:r>
      <w:proofErr w:type="spellStart"/>
      <w:r>
        <w:rPr>
          <w:lang w:val="pt-BR"/>
        </w:rPr>
        <w:t>Flow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Keras</w:t>
      </w:r>
      <w:proofErr w:type="spellEnd"/>
      <w:r w:rsidR="005878B8">
        <w:rPr>
          <w:lang w:val="pt-BR"/>
        </w:rPr>
        <w:t>. A</w:t>
      </w:r>
      <w:r>
        <w:rPr>
          <w:lang w:val="pt-BR"/>
        </w:rPr>
        <w:t xml:space="preserve"> arquitetura da rede, após interaç</w:t>
      </w:r>
      <w:r w:rsidR="005878B8">
        <w:rPr>
          <w:lang w:val="pt-BR"/>
        </w:rPr>
        <w:t>ões</w:t>
      </w:r>
      <w:r>
        <w:rPr>
          <w:lang w:val="pt-BR"/>
        </w:rPr>
        <w:t xml:space="preserve"> entre </w:t>
      </w:r>
      <w:r w:rsidR="005878B8">
        <w:rPr>
          <w:lang w:val="pt-BR"/>
        </w:rPr>
        <w:t xml:space="preserve">número de camadas </w:t>
      </w:r>
      <w:proofErr w:type="spellStart"/>
      <w:r>
        <w:rPr>
          <w:lang w:val="pt-BR"/>
        </w:rPr>
        <w:t>camadas</w:t>
      </w:r>
      <w:proofErr w:type="spellEnd"/>
      <w:r w:rsidR="005878B8">
        <w:rPr>
          <w:lang w:val="pt-BR"/>
        </w:rPr>
        <w:t>, neurônios e diferentes funções de ativação, foi desenvolvida conforme a figura abaixo:</w:t>
      </w:r>
    </w:p>
    <w:p w14:paraId="0B63A6B2" w14:textId="503DBF75" w:rsidR="005878B8" w:rsidRPr="005878B8" w:rsidRDefault="005878B8" w:rsidP="005878B8">
      <w:pPr>
        <w:jc w:val="center"/>
        <w:rPr>
          <w:noProof/>
          <w:lang w:val="pt-BR"/>
        </w:rPr>
      </w:pPr>
    </w:p>
    <w:p w14:paraId="76AE590C" w14:textId="445BBD1A" w:rsidR="005878B8" w:rsidRDefault="005878B8" w:rsidP="005878B8">
      <w:pPr>
        <w:jc w:val="left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3847A2" wp14:editId="11F2CB19">
                <wp:simplePos x="0" y="0"/>
                <wp:positionH relativeFrom="column">
                  <wp:posOffset>2551430</wp:posOffset>
                </wp:positionH>
                <wp:positionV relativeFrom="paragraph">
                  <wp:posOffset>1605915</wp:posOffset>
                </wp:positionV>
                <wp:extent cx="3714750" cy="333375"/>
                <wp:effectExtent l="0" t="0" r="1905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6B80B" w14:textId="249A0919" w:rsidR="005878B8" w:rsidRPr="005878B8" w:rsidRDefault="005878B8" w:rsidP="005878B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 saída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3847A2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200.9pt;margin-top:126.45pt;width:292.5pt;height:2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" fillcolor="white [3201]" strokeweight=".5pt">
                <v:textbox>
                  <w:txbxContent>
                    <w:p w14:paraId="5496B80B" w14:textId="249A0919" w:rsidR="005878B8" w:rsidRPr="005878B8" w:rsidRDefault="005878B8" w:rsidP="005878B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 saída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14F49" wp14:editId="45416DA0">
                <wp:simplePos x="0" y="0"/>
                <wp:positionH relativeFrom="column">
                  <wp:posOffset>2551430</wp:posOffset>
                </wp:positionH>
                <wp:positionV relativeFrom="paragraph">
                  <wp:posOffset>1091565</wp:posOffset>
                </wp:positionV>
                <wp:extent cx="3714750" cy="333375"/>
                <wp:effectExtent l="0" t="0" r="19050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9E1F0" w14:textId="0F3102C4" w:rsidR="005878B8" w:rsidRPr="005878B8" w:rsidRDefault="005878B8" w:rsidP="005878B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Segunda </w:t>
                            </w:r>
                            <w:r>
                              <w:rPr>
                                <w:lang w:val="pt-BR"/>
                              </w:rPr>
                              <w:t>ca</w:t>
                            </w:r>
                            <w:r>
                              <w:rPr>
                                <w:lang w:val="pt-BR"/>
                              </w:rPr>
                              <w:t>mad</w:t>
                            </w:r>
                            <w:r>
                              <w:rPr>
                                <w:lang w:val="pt-BR"/>
                              </w:rPr>
                              <w:t>a – 20 neurônios – F.A. Sigmoide</w:t>
                            </w:r>
                          </w:p>
                          <w:p w14:paraId="6B52A619" w14:textId="7B16925D" w:rsidR="005878B8" w:rsidRPr="005878B8" w:rsidRDefault="005878B8" w:rsidP="005878B8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B14F49" id="Caixa de Texto 9" o:spid="_x0000_s1027" type="#_x0000_t202" style="position:absolute;margin-left:200.9pt;margin-top:85.95pt;width:292.5pt;height:2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" fillcolor="white [3201]" strokeweight=".5pt">
                <v:textbox>
                  <w:txbxContent>
                    <w:p w14:paraId="2BF9E1F0" w14:textId="0F3102C4" w:rsidR="005878B8" w:rsidRPr="005878B8" w:rsidRDefault="005878B8" w:rsidP="005878B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Segunda </w:t>
                      </w:r>
                      <w:r>
                        <w:rPr>
                          <w:lang w:val="pt-BR"/>
                        </w:rPr>
                        <w:t>ca</w:t>
                      </w:r>
                      <w:r>
                        <w:rPr>
                          <w:lang w:val="pt-BR"/>
                        </w:rPr>
                        <w:t>mad</w:t>
                      </w:r>
                      <w:r>
                        <w:rPr>
                          <w:lang w:val="pt-BR"/>
                        </w:rPr>
                        <w:t>a – 20 neurônios – F.A. Sigmoide</w:t>
                      </w:r>
                    </w:p>
                    <w:p w14:paraId="6B52A619" w14:textId="7B16925D" w:rsidR="005878B8" w:rsidRPr="005878B8" w:rsidRDefault="005878B8" w:rsidP="005878B8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207C1" wp14:editId="368251F7">
                <wp:simplePos x="0" y="0"/>
                <wp:positionH relativeFrom="column">
                  <wp:posOffset>2141855</wp:posOffset>
                </wp:positionH>
                <wp:positionV relativeFrom="paragraph">
                  <wp:posOffset>1263015</wp:posOffset>
                </wp:positionV>
                <wp:extent cx="537270" cy="0"/>
                <wp:effectExtent l="38100" t="76200" r="0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1795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168.65pt;margin-top:99.45pt;width:42.3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8615B" wp14:editId="3C619557">
                <wp:simplePos x="0" y="0"/>
                <wp:positionH relativeFrom="column">
                  <wp:posOffset>2094230</wp:posOffset>
                </wp:positionH>
                <wp:positionV relativeFrom="paragraph">
                  <wp:posOffset>186690</wp:posOffset>
                </wp:positionV>
                <wp:extent cx="537270" cy="0"/>
                <wp:effectExtent l="38100" t="76200" r="0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241DF" id="Conector de Seta Reta 3" o:spid="_x0000_s1026" type="#_x0000_t32" style="position:absolute;margin-left:164.9pt;margin-top:14.7pt;width:42.3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08265C" wp14:editId="2F0C4543">
                <wp:simplePos x="0" y="0"/>
                <wp:positionH relativeFrom="column">
                  <wp:posOffset>2541905</wp:posOffset>
                </wp:positionH>
                <wp:positionV relativeFrom="paragraph">
                  <wp:posOffset>539115</wp:posOffset>
                </wp:positionV>
                <wp:extent cx="3714750" cy="333375"/>
                <wp:effectExtent l="0" t="0" r="1905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C8FB6" w14:textId="5C56BE6D" w:rsidR="005878B8" w:rsidRPr="005878B8" w:rsidRDefault="005878B8" w:rsidP="005878B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Primeira </w:t>
                            </w:r>
                            <w:r>
                              <w:rPr>
                                <w:lang w:val="pt-BR"/>
                              </w:rPr>
                              <w:t>camada</w:t>
                            </w:r>
                            <w:r>
                              <w:rPr>
                                <w:lang w:val="pt-BR"/>
                              </w:rPr>
                              <w:t xml:space="preserve"> – 20 neurônios – F.A. Sigmoide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8265C" id="Caixa de Texto 8" o:spid="_x0000_s1028" type="#_x0000_t202" style="position:absolute;margin-left:200.15pt;margin-top:42.45pt;width:292.5pt;height:26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" fillcolor="white [3201]" strokeweight=".5pt">
                <v:textbox>
                  <w:txbxContent>
                    <w:p w14:paraId="43CC8FB6" w14:textId="5C56BE6D" w:rsidR="005878B8" w:rsidRPr="005878B8" w:rsidRDefault="005878B8" w:rsidP="005878B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Primeira </w:t>
                      </w:r>
                      <w:r>
                        <w:rPr>
                          <w:lang w:val="pt-BR"/>
                        </w:rPr>
                        <w:t>camada</w:t>
                      </w:r>
                      <w:r>
                        <w:rPr>
                          <w:lang w:val="pt-BR"/>
                        </w:rPr>
                        <w:t xml:space="preserve"> – 20 neurônios – F.A. Sigmoide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F57A3" wp14:editId="0A0A5CED">
                <wp:simplePos x="0" y="0"/>
                <wp:positionH relativeFrom="column">
                  <wp:posOffset>2151380</wp:posOffset>
                </wp:positionH>
                <wp:positionV relativeFrom="paragraph">
                  <wp:posOffset>1805940</wp:posOffset>
                </wp:positionV>
                <wp:extent cx="537270" cy="0"/>
                <wp:effectExtent l="38100" t="76200" r="0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2EFC6" id="Conector de Seta Reta 6" o:spid="_x0000_s1026" type="#_x0000_t32" style="position:absolute;margin-left:169.4pt;margin-top:142.2pt;width:42.3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2A846" wp14:editId="1FA6F648">
                <wp:simplePos x="0" y="0"/>
                <wp:positionH relativeFrom="column">
                  <wp:posOffset>2122805</wp:posOffset>
                </wp:positionH>
                <wp:positionV relativeFrom="paragraph">
                  <wp:posOffset>720090</wp:posOffset>
                </wp:positionV>
                <wp:extent cx="537270" cy="0"/>
                <wp:effectExtent l="38100" t="76200" r="0" b="952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C9100" id="Conector de Seta Reta 4" o:spid="_x0000_s1026" type="#_x0000_t32" style="position:absolute;margin-left:167.15pt;margin-top:56.7pt;width:42.3pt;height:0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471B5" wp14:editId="1827198F">
                <wp:simplePos x="0" y="0"/>
                <wp:positionH relativeFrom="column">
                  <wp:posOffset>2551430</wp:posOffset>
                </wp:positionH>
                <wp:positionV relativeFrom="paragraph">
                  <wp:posOffset>5715</wp:posOffset>
                </wp:positionV>
                <wp:extent cx="3714750" cy="333375"/>
                <wp:effectExtent l="0" t="0" r="19050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F7463" w14:textId="3C8FE2F2" w:rsidR="005878B8" w:rsidRPr="005878B8" w:rsidRDefault="005878B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53 entradas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471B5" id="Caixa de Texto 7" o:spid="_x0000_s1029" type="#_x0000_t202" style="position:absolute;margin-left:200.9pt;margin-top:.45pt;width:292.5pt;height:2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" fillcolor="white [3201]" strokeweight=".5pt">
                <v:textbox>
                  <w:txbxContent>
                    <w:p w14:paraId="55DF7463" w14:textId="3C8FE2F2" w:rsidR="005878B8" w:rsidRPr="005878B8" w:rsidRDefault="005878B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53 entradas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C36FB9" wp14:editId="66846395">
            <wp:extent cx="1904504" cy="19050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89" b="8229"/>
                    <a:stretch/>
                  </pic:blipFill>
                  <pic:spPr bwMode="auto">
                    <a:xfrm rot="10800000">
                      <a:off x="0" y="0"/>
                      <a:ext cx="1909541" cy="191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2710E" w14:textId="24235973" w:rsidR="005878B8" w:rsidRDefault="005878B8" w:rsidP="005878B8">
      <w:pPr>
        <w:jc w:val="left"/>
        <w:rPr>
          <w:lang w:val="pt-BR"/>
        </w:rPr>
      </w:pPr>
    </w:p>
    <w:p w14:paraId="7B2B55DC" w14:textId="4889C4E5" w:rsidR="005878B8" w:rsidRDefault="005878B8" w:rsidP="005878B8">
      <w:pPr>
        <w:jc w:val="left"/>
        <w:rPr>
          <w:lang w:val="pt-BR"/>
        </w:rPr>
      </w:pPr>
    </w:p>
    <w:p w14:paraId="6853554A" w14:textId="5FFBD864" w:rsidR="005878B8" w:rsidRDefault="005878B8" w:rsidP="005878B8">
      <w:pPr>
        <w:jc w:val="left"/>
        <w:rPr>
          <w:lang w:val="pt-BR"/>
        </w:rPr>
      </w:pPr>
    </w:p>
    <w:p w14:paraId="5BA94C5E" w14:textId="08E39C67" w:rsidR="005878B8" w:rsidRDefault="005878B8" w:rsidP="005878B8">
      <w:pPr>
        <w:jc w:val="left"/>
        <w:rPr>
          <w:lang w:val="pt-BR"/>
        </w:rPr>
      </w:pPr>
    </w:p>
    <w:p w14:paraId="1EF3BE43" w14:textId="71FFC940" w:rsidR="005878B8" w:rsidRDefault="005878B8" w:rsidP="005878B8">
      <w:pPr>
        <w:jc w:val="left"/>
        <w:rPr>
          <w:b/>
          <w:bCs/>
          <w:lang w:val="pt-BR"/>
        </w:rPr>
      </w:pPr>
      <w:r w:rsidRPr="005878B8">
        <w:rPr>
          <w:b/>
          <w:bCs/>
          <w:lang w:val="pt-BR"/>
        </w:rPr>
        <w:lastRenderedPageBreak/>
        <w:t xml:space="preserve">Procedimento de </w:t>
      </w:r>
      <w:r>
        <w:rPr>
          <w:b/>
          <w:bCs/>
          <w:lang w:val="pt-BR"/>
        </w:rPr>
        <w:t>treino e validação:</w:t>
      </w:r>
    </w:p>
    <w:p w14:paraId="7CD89016" w14:textId="77777777" w:rsidR="005878B8" w:rsidRPr="005878B8" w:rsidRDefault="005878B8" w:rsidP="005878B8">
      <w:pPr>
        <w:jc w:val="left"/>
        <w:rPr>
          <w:b/>
          <w:bCs/>
          <w:lang w:val="pt-BR"/>
        </w:rPr>
      </w:pPr>
      <w:bookmarkStart w:id="0" w:name="_GoBack"/>
      <w:bookmarkEnd w:id="0"/>
    </w:p>
    <w:sectPr w:rsidR="005878B8" w:rsidRPr="005878B8" w:rsidSect="00E214F8">
      <w:headerReference w:type="default" r:id="rId9"/>
      <w:footerReference w:type="even" r:id="rId10"/>
      <w:footerReference w:type="default" r:id="rId11"/>
      <w:type w:val="continuous"/>
      <w:pgSz w:w="11913" w:h="16834" w:code="9"/>
      <w:pgMar w:top="992" w:right="992" w:bottom="992" w:left="992" w:header="851" w:footer="567" w:gutter="0"/>
      <w:cols w:space="397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AA142" w14:textId="77777777" w:rsidR="00465769" w:rsidRDefault="00465769">
      <w:pPr>
        <w:spacing w:line="240" w:lineRule="auto"/>
      </w:pPr>
      <w:r>
        <w:separator/>
      </w:r>
    </w:p>
  </w:endnote>
  <w:endnote w:type="continuationSeparator" w:id="0">
    <w:p w14:paraId="54532A1A" w14:textId="77777777" w:rsidR="00465769" w:rsidRDefault="00465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7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E91C5" w14:textId="77777777" w:rsidR="00637B64" w:rsidRDefault="00B31D5C">
    <w:pPr>
      <w:framePr w:wrap="around" w:vAnchor="text" w:hAnchor="margin" w:xAlign="right" w:y="1"/>
    </w:pPr>
    <w:r>
      <w:fldChar w:fldCharType="begin"/>
    </w:r>
    <w:r w:rsidR="006E013B">
      <w:instrText xml:space="preserve">PAGE  </w:instrText>
    </w:r>
    <w:r>
      <w:fldChar w:fldCharType="separate"/>
    </w:r>
    <w:r w:rsidR="00637B64">
      <w:rPr>
        <w:noProof/>
      </w:rPr>
      <w:t>10</w:t>
    </w:r>
    <w:r>
      <w:rPr>
        <w:noProof/>
      </w:rPr>
      <w:fldChar w:fldCharType="end"/>
    </w:r>
  </w:p>
  <w:p w14:paraId="22DB1A1F" w14:textId="77777777" w:rsidR="00637B64" w:rsidRDefault="00637B64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D8444" w14:textId="77777777" w:rsidR="00637B64" w:rsidRDefault="00637B64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21DD4" w14:textId="77777777" w:rsidR="00465769" w:rsidRDefault="00465769">
      <w:pPr>
        <w:spacing w:line="240" w:lineRule="auto"/>
      </w:pPr>
      <w:r>
        <w:separator/>
      </w:r>
    </w:p>
  </w:footnote>
  <w:footnote w:type="continuationSeparator" w:id="0">
    <w:p w14:paraId="03E24765" w14:textId="77777777" w:rsidR="00465769" w:rsidRDefault="004657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5F9DD" w14:textId="77777777" w:rsidR="00637B64" w:rsidRPr="00327DF5" w:rsidRDefault="00B31D5C">
    <w:pPr>
      <w:framePr w:wrap="around" w:vAnchor="text" w:hAnchor="margin" w:xAlign="right" w:y="4"/>
      <w:rPr>
        <w:b/>
        <w:lang w:val="pt-BR"/>
      </w:rPr>
    </w:pPr>
    <w:r>
      <w:rPr>
        <w:b/>
      </w:rPr>
      <w:fldChar w:fldCharType="begin"/>
    </w:r>
    <w:r w:rsidR="00637B64" w:rsidRPr="00327DF5">
      <w:rPr>
        <w:b/>
        <w:lang w:val="pt-BR"/>
      </w:rPr>
      <w:instrText xml:space="preserve">PAGE  </w:instrText>
    </w:r>
    <w:r>
      <w:rPr>
        <w:b/>
      </w:rPr>
      <w:fldChar w:fldCharType="separate"/>
    </w:r>
    <w:r w:rsidR="00722AB4" w:rsidRPr="00327DF5">
      <w:rPr>
        <w:b/>
        <w:noProof/>
        <w:lang w:val="pt-BR"/>
      </w:rPr>
      <w:t>5</w:t>
    </w:r>
    <w:r>
      <w:rPr>
        <w:b/>
      </w:rPr>
      <w:fldChar w:fldCharType="end"/>
    </w:r>
  </w:p>
  <w:p w14:paraId="474F9489" w14:textId="77777777" w:rsidR="00637B64" w:rsidRPr="00722AB4" w:rsidRDefault="00722AB4">
    <w:pPr>
      <w:rPr>
        <w:lang w:val="pt-BR"/>
      </w:rPr>
    </w:pPr>
    <w:r w:rsidRPr="00722AB4">
      <w:rPr>
        <w:i/>
        <w:lang w:val="pt-BR"/>
      </w:rPr>
      <w:t>Tópicos Especiais em Instrumentação I</w:t>
    </w:r>
    <w:r w:rsidR="00637B64" w:rsidRPr="00722AB4">
      <w:rPr>
        <w:i/>
        <w:lang w:val="pt-BR"/>
      </w:rPr>
      <w:t xml:space="preserve"> </w:t>
    </w:r>
    <w:r w:rsidR="00637B64" w:rsidRPr="00722AB4">
      <w:rPr>
        <w:b/>
        <w:lang w:val="pt-BR"/>
      </w:rPr>
      <w:t>20</w:t>
    </w:r>
    <w:r w:rsidR="00214CB6" w:rsidRPr="00722AB4">
      <w:rPr>
        <w:b/>
        <w:lang w:val="pt-BR"/>
      </w:rPr>
      <w:t>1</w:t>
    </w:r>
    <w:r>
      <w:rPr>
        <w:b/>
        <w:lang w:val="pt-BR"/>
      </w:rPr>
      <w:t>9</w:t>
    </w:r>
    <w:r w:rsidR="00637B64" w:rsidRPr="00722AB4">
      <w:rPr>
        <w:lang w:val="pt-BR"/>
      </w:rPr>
      <w:t xml:space="preserve">, </w:t>
    </w:r>
    <w:r>
      <w:rPr>
        <w:i/>
        <w:lang w:val="pt-BR" w:eastAsia="zh-CN"/>
      </w:rPr>
      <w:t>08</w:t>
    </w:r>
    <w:r w:rsidR="00637B64" w:rsidRPr="00722AB4">
      <w:rPr>
        <w:lang w:val="pt-BR"/>
      </w:rPr>
      <w:tab/>
    </w:r>
    <w:r w:rsidR="00637B64" w:rsidRPr="00722AB4">
      <w:rPr>
        <w:lang w:val="pt-BR"/>
      </w:rPr>
      <w:tab/>
    </w:r>
    <w:r w:rsidR="00637B64" w:rsidRPr="00722AB4">
      <w:rPr>
        <w:lang w:val="pt-BR"/>
      </w:rPr>
      <w:tab/>
    </w:r>
    <w:r w:rsidR="00637B64" w:rsidRPr="00722AB4">
      <w:rPr>
        <w:lang w:val="pt-BR"/>
      </w:rPr>
      <w:tab/>
    </w:r>
    <w:r w:rsidR="00637B64" w:rsidRPr="00722AB4">
      <w:rPr>
        <w:lang w:val="pt-BR"/>
      </w:rPr>
      <w:tab/>
    </w:r>
    <w:r w:rsidR="00637B64" w:rsidRPr="00722AB4">
      <w:rPr>
        <w:lang w:val="pt-BR"/>
      </w:rPr>
      <w:tab/>
    </w:r>
    <w:r w:rsidR="00637B64" w:rsidRPr="00722AB4">
      <w:rPr>
        <w:lang w:val="pt-BR"/>
      </w:rPr>
      <w:tab/>
    </w:r>
    <w:r w:rsidR="00637B64" w:rsidRPr="00722AB4">
      <w:rPr>
        <w:lang w:val="pt-BR"/>
      </w:rPr>
      <w:tab/>
    </w:r>
    <w:r w:rsidR="00637B64" w:rsidRPr="00722AB4">
      <w:rPr>
        <w:lang w:val="pt-BR"/>
      </w:rPr>
      <w:tab/>
    </w:r>
    <w:r w:rsidR="00637B64" w:rsidRPr="00722AB4">
      <w:rPr>
        <w:lang w:val="pt-BR"/>
      </w:rPr>
      <w:tab/>
    </w:r>
    <w:r w:rsidR="00637B64" w:rsidRPr="00722AB4">
      <w:rPr>
        <w:lang w:val="pt-BR"/>
      </w:rPr>
      <w:tab/>
    </w:r>
  </w:p>
  <w:p w14:paraId="53023258" w14:textId="77777777" w:rsidR="00637B64" w:rsidRPr="00722AB4" w:rsidRDefault="00637B64">
    <w:pPr>
      <w:jc w:val="right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1C026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0B44C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2476AC"/>
    <w:multiLevelType w:val="singleLevel"/>
    <w:tmpl w:val="EEDE6B7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81674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235F66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09F367D9"/>
    <w:multiLevelType w:val="singleLevel"/>
    <w:tmpl w:val="94D66E3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AB73BD9"/>
    <w:multiLevelType w:val="hybridMultilevel"/>
    <w:tmpl w:val="1A9A0C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7359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E7D0EC1"/>
    <w:multiLevelType w:val="singleLevel"/>
    <w:tmpl w:val="46D6EB0C"/>
    <w:lvl w:ilvl="0">
      <w:start w:val="27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9" w15:restartNumberingAfterBreak="0">
    <w:nsid w:val="119355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32655E1"/>
    <w:multiLevelType w:val="singleLevel"/>
    <w:tmpl w:val="DAEC23BA"/>
    <w:lvl w:ilvl="0">
      <w:start w:val="109"/>
      <w:numFmt w:val="decimal"/>
      <w:lvlText w:val="%1."/>
      <w:lvlJc w:val="left"/>
      <w:pPr>
        <w:tabs>
          <w:tab w:val="num" w:pos="414"/>
        </w:tabs>
        <w:ind w:left="414" w:hanging="414"/>
      </w:pPr>
      <w:rPr>
        <w:rFonts w:hint="default"/>
      </w:rPr>
    </w:lvl>
  </w:abstractNum>
  <w:abstractNum w:abstractNumId="11" w15:restartNumberingAfterBreak="0">
    <w:nsid w:val="14757786"/>
    <w:multiLevelType w:val="singleLevel"/>
    <w:tmpl w:val="35D471E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BB346B8"/>
    <w:multiLevelType w:val="singleLevel"/>
    <w:tmpl w:val="040B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31D55B4"/>
    <w:multiLevelType w:val="singleLevel"/>
    <w:tmpl w:val="CA8A9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4" w15:restartNumberingAfterBreak="0">
    <w:nsid w:val="2569699F"/>
    <w:multiLevelType w:val="hybridMultilevel"/>
    <w:tmpl w:val="396645A2"/>
    <w:lvl w:ilvl="0" w:tplc="365CDED2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9F6EE2D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508FC0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A9ECA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20585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898134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67454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3ACF8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DD838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6024AAC"/>
    <w:multiLevelType w:val="singleLevel"/>
    <w:tmpl w:val="CDCE17D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85336B8"/>
    <w:multiLevelType w:val="singleLevel"/>
    <w:tmpl w:val="D5C4670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2BA22BEC"/>
    <w:multiLevelType w:val="singleLevel"/>
    <w:tmpl w:val="639E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2FE643E5"/>
    <w:multiLevelType w:val="singleLevel"/>
    <w:tmpl w:val="D692271E"/>
    <w:lvl w:ilvl="0">
      <w:start w:val="1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9" w15:restartNumberingAfterBreak="0">
    <w:nsid w:val="30BC4DCF"/>
    <w:multiLevelType w:val="hybridMultilevel"/>
    <w:tmpl w:val="9B0C8450"/>
    <w:lvl w:ilvl="0" w:tplc="75604E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528893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3D4420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524207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4C2FE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F345CF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694D0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FB61AC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86AB5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42118C4"/>
    <w:multiLevelType w:val="hybridMultilevel"/>
    <w:tmpl w:val="8BAAA0BE"/>
    <w:lvl w:ilvl="0" w:tplc="A198F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62B5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71CCF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36C8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4AE3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D630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DE9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0C96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0EE0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7E0C74"/>
    <w:multiLevelType w:val="singleLevel"/>
    <w:tmpl w:val="BCE4153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70204C8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DE07217"/>
    <w:multiLevelType w:val="singleLevel"/>
    <w:tmpl w:val="040B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48E11781"/>
    <w:multiLevelType w:val="singleLevel"/>
    <w:tmpl w:val="DD0001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 w15:restartNumberingAfterBreak="0">
    <w:nsid w:val="4A1F4F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4ADB008C"/>
    <w:multiLevelType w:val="multilevel"/>
    <w:tmpl w:val="680CEBF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746F27"/>
    <w:multiLevelType w:val="singleLevel"/>
    <w:tmpl w:val="F9EEBC8E"/>
    <w:lvl w:ilvl="0">
      <w:start w:val="1"/>
      <w:numFmt w:val="decimal"/>
      <w:lvlText w:val="(%1)"/>
      <w:lvlJc w:val="left"/>
      <w:pPr>
        <w:tabs>
          <w:tab w:val="num" w:pos="2970"/>
        </w:tabs>
        <w:ind w:left="2970" w:hanging="360"/>
      </w:pPr>
      <w:rPr>
        <w:rFonts w:hint="default"/>
      </w:rPr>
    </w:lvl>
  </w:abstractNum>
  <w:abstractNum w:abstractNumId="28" w15:restartNumberingAfterBreak="0">
    <w:nsid w:val="58A7449E"/>
    <w:multiLevelType w:val="multilevel"/>
    <w:tmpl w:val="2904D1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654C85"/>
    <w:multiLevelType w:val="hybridMultilevel"/>
    <w:tmpl w:val="2BF00094"/>
    <w:lvl w:ilvl="0" w:tplc="5E626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E82607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960F24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714921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BE21BD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B7E839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A2AA52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4A6962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960F16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41F4E42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4F26AB9"/>
    <w:multiLevelType w:val="singleLevel"/>
    <w:tmpl w:val="94D66E3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54C593F"/>
    <w:multiLevelType w:val="singleLevel"/>
    <w:tmpl w:val="12C469DE"/>
    <w:lvl w:ilvl="0">
      <w:start w:val="10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33" w15:restartNumberingAfterBreak="0">
    <w:nsid w:val="66AF2525"/>
    <w:multiLevelType w:val="singleLevel"/>
    <w:tmpl w:val="EA46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4" w15:restartNumberingAfterBreak="0">
    <w:nsid w:val="68B64C66"/>
    <w:multiLevelType w:val="hybridMultilevel"/>
    <w:tmpl w:val="666834F4"/>
    <w:lvl w:ilvl="0" w:tplc="6792E9C4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852EDB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3867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023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A78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BCFF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B0C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A217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18D3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363B02"/>
    <w:multiLevelType w:val="hybridMultilevel"/>
    <w:tmpl w:val="0A9EA6FC"/>
    <w:lvl w:ilvl="0" w:tplc="756AC15E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B9A0C2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B23A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6C074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A88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4F22B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344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B2C2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E473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1826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D6D314E"/>
    <w:multiLevelType w:val="singleLevel"/>
    <w:tmpl w:val="040B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E3B25C3"/>
    <w:multiLevelType w:val="multilevel"/>
    <w:tmpl w:val="632266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)"/>
      <w:legacy w:legacy="1" w:legacySpace="0" w:legacyIndent="540"/>
      <w:lvlJc w:val="left"/>
      <w:pPr>
        <w:ind w:left="1080" w:hanging="540"/>
      </w:pPr>
    </w:lvl>
    <w:lvl w:ilvl="2">
      <w:start w:val="1"/>
      <w:numFmt w:val="decimal"/>
      <w:lvlText w:val="%3)"/>
      <w:legacy w:legacy="1" w:legacySpace="0" w:legacyIndent="540"/>
      <w:lvlJc w:val="left"/>
      <w:pPr>
        <w:ind w:left="1620" w:hanging="540"/>
      </w:pPr>
    </w:lvl>
    <w:lvl w:ilvl="3">
      <w:start w:val="1"/>
      <w:numFmt w:val="decimal"/>
      <w:lvlText w:val="%4)"/>
      <w:legacy w:legacy="1" w:legacySpace="0" w:legacyIndent="540"/>
      <w:lvlJc w:val="left"/>
      <w:pPr>
        <w:ind w:left="2160" w:hanging="540"/>
      </w:pPr>
    </w:lvl>
    <w:lvl w:ilvl="4">
      <w:start w:val="1"/>
      <w:numFmt w:val="decimal"/>
      <w:lvlText w:val="%5)"/>
      <w:legacy w:legacy="1" w:legacySpace="0" w:legacyIndent="540"/>
      <w:lvlJc w:val="left"/>
      <w:pPr>
        <w:ind w:left="2700" w:hanging="540"/>
      </w:pPr>
    </w:lvl>
    <w:lvl w:ilvl="5">
      <w:start w:val="1"/>
      <w:numFmt w:val="decimal"/>
      <w:lvlText w:val="%6)"/>
      <w:legacy w:legacy="1" w:legacySpace="0" w:legacyIndent="540"/>
      <w:lvlJc w:val="left"/>
      <w:pPr>
        <w:ind w:left="3240" w:hanging="540"/>
      </w:pPr>
    </w:lvl>
    <w:lvl w:ilvl="6">
      <w:start w:val="1"/>
      <w:numFmt w:val="decimal"/>
      <w:lvlText w:val="%7)"/>
      <w:legacy w:legacy="1" w:legacySpace="0" w:legacyIndent="540"/>
      <w:lvlJc w:val="left"/>
      <w:pPr>
        <w:ind w:left="3780" w:hanging="540"/>
      </w:pPr>
    </w:lvl>
    <w:lvl w:ilvl="7">
      <w:start w:val="1"/>
      <w:numFmt w:val="decimal"/>
      <w:lvlText w:val="%8)"/>
      <w:legacy w:legacy="1" w:legacySpace="0" w:legacyIndent="540"/>
      <w:lvlJc w:val="left"/>
      <w:pPr>
        <w:ind w:left="4320" w:hanging="540"/>
      </w:pPr>
    </w:lvl>
    <w:lvl w:ilvl="8">
      <w:start w:val="1"/>
      <w:numFmt w:val="lowerRoman"/>
      <w:lvlText w:val="%9"/>
      <w:legacy w:legacy="1" w:legacySpace="0" w:legacyIndent="540"/>
      <w:lvlJc w:val="left"/>
      <w:pPr>
        <w:ind w:left="4860" w:hanging="540"/>
      </w:pPr>
    </w:lvl>
  </w:abstractNum>
  <w:abstractNum w:abstractNumId="39" w15:restartNumberingAfterBreak="0">
    <w:nsid w:val="701B7B80"/>
    <w:multiLevelType w:val="singleLevel"/>
    <w:tmpl w:val="54245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0" w15:restartNumberingAfterBreak="0">
    <w:nsid w:val="73D639AD"/>
    <w:multiLevelType w:val="singleLevel"/>
    <w:tmpl w:val="ADA667F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79E3787"/>
    <w:multiLevelType w:val="singleLevel"/>
    <w:tmpl w:val="0C568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42" w15:restartNumberingAfterBreak="0">
    <w:nsid w:val="793A03E0"/>
    <w:multiLevelType w:val="multilevel"/>
    <w:tmpl w:val="92B6B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3D0209"/>
    <w:multiLevelType w:val="hybridMultilevel"/>
    <w:tmpl w:val="8904CFC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D114AF4"/>
    <w:multiLevelType w:val="singleLevel"/>
    <w:tmpl w:val="9ABCB2E6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45" w15:restartNumberingAfterBreak="0">
    <w:nsid w:val="7F9E1436"/>
    <w:multiLevelType w:val="singleLevel"/>
    <w:tmpl w:val="FDBE004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4"/>
  </w:num>
  <w:num w:numId="5">
    <w:abstractNumId w:val="25"/>
  </w:num>
  <w:num w:numId="6">
    <w:abstractNumId w:val="17"/>
  </w:num>
  <w:num w:numId="7">
    <w:abstractNumId w:val="9"/>
  </w:num>
  <w:num w:numId="8">
    <w:abstractNumId w:val="38"/>
  </w:num>
  <w:num w:numId="9">
    <w:abstractNumId w:val="3"/>
  </w:num>
  <w:num w:numId="10">
    <w:abstractNumId w:val="16"/>
  </w:num>
  <w:num w:numId="11">
    <w:abstractNumId w:val="30"/>
  </w:num>
  <w:num w:numId="12">
    <w:abstractNumId w:val="7"/>
  </w:num>
  <w:num w:numId="13">
    <w:abstractNumId w:val="36"/>
  </w:num>
  <w:num w:numId="14">
    <w:abstractNumId w:val="18"/>
  </w:num>
  <w:num w:numId="15">
    <w:abstractNumId w:val="44"/>
  </w:num>
  <w:num w:numId="16">
    <w:abstractNumId w:val="41"/>
  </w:num>
  <w:num w:numId="17">
    <w:abstractNumId w:val="11"/>
  </w:num>
  <w:num w:numId="18">
    <w:abstractNumId w:val="33"/>
  </w:num>
  <w:num w:numId="19">
    <w:abstractNumId w:val="4"/>
  </w:num>
  <w:num w:numId="20">
    <w:abstractNumId w:val="5"/>
  </w:num>
  <w:num w:numId="21">
    <w:abstractNumId w:val="31"/>
  </w:num>
  <w:num w:numId="22">
    <w:abstractNumId w:val="2"/>
  </w:num>
  <w:num w:numId="23">
    <w:abstractNumId w:val="45"/>
  </w:num>
  <w:num w:numId="24">
    <w:abstractNumId w:val="40"/>
  </w:num>
  <w:num w:numId="25">
    <w:abstractNumId w:val="21"/>
  </w:num>
  <w:num w:numId="26">
    <w:abstractNumId w:val="15"/>
  </w:num>
  <w:num w:numId="2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28"/>
  </w:num>
  <w:num w:numId="30">
    <w:abstractNumId w:val="13"/>
  </w:num>
  <w:num w:numId="31">
    <w:abstractNumId w:val="27"/>
  </w:num>
  <w:num w:numId="32">
    <w:abstractNumId w:val="37"/>
  </w:num>
  <w:num w:numId="33">
    <w:abstractNumId w:val="23"/>
  </w:num>
  <w:num w:numId="34">
    <w:abstractNumId w:val="12"/>
  </w:num>
  <w:num w:numId="35">
    <w:abstractNumId w:val="22"/>
  </w:num>
  <w:num w:numId="36">
    <w:abstractNumId w:val="32"/>
  </w:num>
  <w:num w:numId="37">
    <w:abstractNumId w:val="10"/>
  </w:num>
  <w:num w:numId="38">
    <w:abstractNumId w:val="20"/>
  </w:num>
  <w:num w:numId="39">
    <w:abstractNumId w:val="14"/>
  </w:num>
  <w:num w:numId="40">
    <w:abstractNumId w:val="34"/>
  </w:num>
  <w:num w:numId="41">
    <w:abstractNumId w:val="35"/>
  </w:num>
  <w:num w:numId="42">
    <w:abstractNumId w:val="19"/>
  </w:num>
  <w:num w:numId="43">
    <w:abstractNumId w:val="29"/>
  </w:num>
  <w:num w:numId="44">
    <w:abstractNumId w:val="39"/>
  </w:num>
  <w:num w:numId="45">
    <w:abstractNumId w:val="43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attachedTemplate r:id="rId1"/>
  <w:defaultTabStop w:val="709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00"/>
    <w:rsid w:val="0003087D"/>
    <w:rsid w:val="000400E3"/>
    <w:rsid w:val="000402F5"/>
    <w:rsid w:val="00050621"/>
    <w:rsid w:val="00053946"/>
    <w:rsid w:val="00083DD7"/>
    <w:rsid w:val="000C773F"/>
    <w:rsid w:val="000E6949"/>
    <w:rsid w:val="00117278"/>
    <w:rsid w:val="00132DE8"/>
    <w:rsid w:val="00165C8A"/>
    <w:rsid w:val="00167A45"/>
    <w:rsid w:val="00173110"/>
    <w:rsid w:val="001B113A"/>
    <w:rsid w:val="001B3B9B"/>
    <w:rsid w:val="001B4D68"/>
    <w:rsid w:val="001D57C2"/>
    <w:rsid w:val="00214CB6"/>
    <w:rsid w:val="00252533"/>
    <w:rsid w:val="00271A3B"/>
    <w:rsid w:val="00295DF3"/>
    <w:rsid w:val="002A35FC"/>
    <w:rsid w:val="00302CFF"/>
    <w:rsid w:val="00313799"/>
    <w:rsid w:val="00327DF5"/>
    <w:rsid w:val="0034753C"/>
    <w:rsid w:val="00354527"/>
    <w:rsid w:val="003B628F"/>
    <w:rsid w:val="00425CCA"/>
    <w:rsid w:val="00465769"/>
    <w:rsid w:val="004C3B67"/>
    <w:rsid w:val="004C7F9E"/>
    <w:rsid w:val="004E4F97"/>
    <w:rsid w:val="005878B8"/>
    <w:rsid w:val="005C574A"/>
    <w:rsid w:val="005F731D"/>
    <w:rsid w:val="00621619"/>
    <w:rsid w:val="00637B64"/>
    <w:rsid w:val="006B3D7A"/>
    <w:rsid w:val="006E013B"/>
    <w:rsid w:val="006E2CBE"/>
    <w:rsid w:val="00706599"/>
    <w:rsid w:val="007143DB"/>
    <w:rsid w:val="00722AB4"/>
    <w:rsid w:val="0073668D"/>
    <w:rsid w:val="00791CB5"/>
    <w:rsid w:val="007C06D3"/>
    <w:rsid w:val="007E0597"/>
    <w:rsid w:val="007F5EF7"/>
    <w:rsid w:val="00815F63"/>
    <w:rsid w:val="008239CC"/>
    <w:rsid w:val="00827246"/>
    <w:rsid w:val="00854519"/>
    <w:rsid w:val="008A7CA1"/>
    <w:rsid w:val="008A7FCE"/>
    <w:rsid w:val="008D4CD6"/>
    <w:rsid w:val="008E5299"/>
    <w:rsid w:val="0091410A"/>
    <w:rsid w:val="0093595A"/>
    <w:rsid w:val="0096735D"/>
    <w:rsid w:val="009A18D4"/>
    <w:rsid w:val="00A077C0"/>
    <w:rsid w:val="00A12117"/>
    <w:rsid w:val="00A16100"/>
    <w:rsid w:val="00A8397C"/>
    <w:rsid w:val="00A87763"/>
    <w:rsid w:val="00AA488B"/>
    <w:rsid w:val="00AE38DE"/>
    <w:rsid w:val="00B03B9C"/>
    <w:rsid w:val="00B13AE9"/>
    <w:rsid w:val="00B20A89"/>
    <w:rsid w:val="00B24E73"/>
    <w:rsid w:val="00B31D5C"/>
    <w:rsid w:val="00B615DC"/>
    <w:rsid w:val="00B805FD"/>
    <w:rsid w:val="00BC190E"/>
    <w:rsid w:val="00BE4494"/>
    <w:rsid w:val="00C62AB2"/>
    <w:rsid w:val="00C6354E"/>
    <w:rsid w:val="00C95E9C"/>
    <w:rsid w:val="00CA3336"/>
    <w:rsid w:val="00CB446E"/>
    <w:rsid w:val="00D12282"/>
    <w:rsid w:val="00D81A2B"/>
    <w:rsid w:val="00D90018"/>
    <w:rsid w:val="00D976D1"/>
    <w:rsid w:val="00DA499A"/>
    <w:rsid w:val="00DB1D41"/>
    <w:rsid w:val="00DC414E"/>
    <w:rsid w:val="00DF2497"/>
    <w:rsid w:val="00DF2E7A"/>
    <w:rsid w:val="00E04790"/>
    <w:rsid w:val="00E061C4"/>
    <w:rsid w:val="00E214F8"/>
    <w:rsid w:val="00E60943"/>
    <w:rsid w:val="00EA344E"/>
    <w:rsid w:val="00EB3FF9"/>
    <w:rsid w:val="00EF501D"/>
    <w:rsid w:val="00F858CB"/>
    <w:rsid w:val="00FB273B"/>
    <w:rsid w:val="00FB6015"/>
    <w:rsid w:val="00FD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F5A08E"/>
  <w15:docId w15:val="{85FEFC5D-F811-844E-9538-FD109508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FF9"/>
    <w:pPr>
      <w:spacing w:line="340" w:lineRule="atLeast"/>
      <w:jc w:val="both"/>
    </w:pPr>
    <w:rPr>
      <w:rFonts w:eastAsia="Times New Roman"/>
      <w:color w:val="000000"/>
      <w:sz w:val="24"/>
      <w:lang w:val="en-US" w:eastAsia="de-DE"/>
    </w:rPr>
  </w:style>
  <w:style w:type="paragraph" w:styleId="Ttulo1">
    <w:name w:val="heading 1"/>
    <w:aliases w:val="x"/>
    <w:basedOn w:val="Normal"/>
    <w:next w:val="Normal"/>
    <w:qFormat/>
    <w:rsid w:val="00EB3FF9"/>
    <w:pPr>
      <w:spacing w:before="240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rsid w:val="00EB3FF9"/>
    <w:pPr>
      <w:spacing w:before="120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EB3FF9"/>
    <w:pPr>
      <w:ind w:left="354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EB3FF9"/>
    <w:pPr>
      <w:keepNext/>
      <w:keepLines/>
      <w:spacing w:before="240" w:line="480" w:lineRule="atLeast"/>
      <w:ind w:left="907" w:hanging="907"/>
      <w:outlineLvl w:val="3"/>
    </w:pPr>
    <w:rPr>
      <w:rFonts w:ascii="Arial" w:hAnsi="Arial"/>
      <w:b/>
      <w:color w:val="auto"/>
      <w:sz w:val="22"/>
    </w:rPr>
  </w:style>
  <w:style w:type="paragraph" w:styleId="Ttulo5">
    <w:name w:val="heading 5"/>
    <w:basedOn w:val="Normal"/>
    <w:next w:val="Normal"/>
    <w:qFormat/>
    <w:rsid w:val="00EB3FF9"/>
    <w:pPr>
      <w:ind w:left="708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EB3FF9"/>
    <w:pPr>
      <w:ind w:left="708"/>
      <w:outlineLvl w:val="5"/>
    </w:pPr>
    <w:rPr>
      <w:u w:val="single"/>
    </w:rPr>
  </w:style>
  <w:style w:type="paragraph" w:styleId="Ttulo7">
    <w:name w:val="heading 7"/>
    <w:basedOn w:val="Normal"/>
    <w:next w:val="Normal"/>
    <w:qFormat/>
    <w:rsid w:val="00EB3FF9"/>
    <w:pPr>
      <w:ind w:left="708"/>
      <w:outlineLvl w:val="6"/>
    </w:pPr>
    <w:rPr>
      <w:i/>
    </w:rPr>
  </w:style>
  <w:style w:type="paragraph" w:styleId="Ttulo8">
    <w:name w:val="heading 8"/>
    <w:basedOn w:val="Normal"/>
    <w:next w:val="Normal"/>
    <w:qFormat/>
    <w:rsid w:val="00EB3FF9"/>
    <w:pPr>
      <w:ind w:left="708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FF9"/>
    <w:pPr>
      <w:ind w:left="708"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Header">
    <w:name w:val="M_Header"/>
    <w:basedOn w:val="Normal"/>
    <w:rsid w:val="00EB3FF9"/>
  </w:style>
  <w:style w:type="paragraph" w:customStyle="1" w:styleId="MTitel">
    <w:name w:val="M_Titel"/>
    <w:basedOn w:val="Normal"/>
    <w:autoRedefine/>
    <w:rsid w:val="00EB3FF9"/>
    <w:pPr>
      <w:spacing w:line="240" w:lineRule="auto"/>
      <w:jc w:val="left"/>
    </w:pPr>
    <w:rPr>
      <w:b/>
      <w:sz w:val="36"/>
    </w:rPr>
  </w:style>
  <w:style w:type="paragraph" w:customStyle="1" w:styleId="MHeading1">
    <w:name w:val="M_Heading1"/>
    <w:basedOn w:val="Normal"/>
    <w:rsid w:val="00EB3FF9"/>
    <w:pPr>
      <w:spacing w:before="240" w:after="240"/>
    </w:pPr>
    <w:rPr>
      <w:b/>
    </w:rPr>
  </w:style>
  <w:style w:type="paragraph" w:customStyle="1" w:styleId="MText">
    <w:name w:val="M_Text"/>
    <w:basedOn w:val="Normal"/>
    <w:rsid w:val="00EB3FF9"/>
    <w:pPr>
      <w:ind w:firstLine="284"/>
    </w:pPr>
  </w:style>
  <w:style w:type="paragraph" w:customStyle="1" w:styleId="MHeading2">
    <w:name w:val="M_Heading2"/>
    <w:basedOn w:val="Normal"/>
    <w:rsid w:val="00EB3FF9"/>
    <w:pPr>
      <w:spacing w:before="240" w:after="240"/>
    </w:pPr>
    <w:rPr>
      <w:i/>
    </w:rPr>
  </w:style>
  <w:style w:type="paragraph" w:customStyle="1" w:styleId="MHeading3">
    <w:name w:val="M_Heading3"/>
    <w:basedOn w:val="Normal"/>
    <w:rsid w:val="00EB3FF9"/>
    <w:pPr>
      <w:spacing w:before="240" w:after="240"/>
    </w:pPr>
  </w:style>
  <w:style w:type="paragraph" w:customStyle="1" w:styleId="MAcknow">
    <w:name w:val="M_Acknow"/>
    <w:basedOn w:val="Normal"/>
    <w:rsid w:val="00EB3FF9"/>
  </w:style>
  <w:style w:type="paragraph" w:customStyle="1" w:styleId="MRefer">
    <w:name w:val="M_Refer"/>
    <w:basedOn w:val="Normal"/>
    <w:rsid w:val="00EB3FF9"/>
    <w:pPr>
      <w:ind w:left="454" w:hanging="454"/>
    </w:pPr>
  </w:style>
  <w:style w:type="paragraph" w:customStyle="1" w:styleId="MCaption">
    <w:name w:val="M_Caption"/>
    <w:basedOn w:val="Normal"/>
    <w:rsid w:val="00EB3FF9"/>
    <w:pPr>
      <w:spacing w:before="240" w:after="240"/>
      <w:jc w:val="center"/>
    </w:pPr>
  </w:style>
  <w:style w:type="paragraph" w:customStyle="1" w:styleId="MFigure">
    <w:name w:val="M_Figure"/>
    <w:basedOn w:val="Normal"/>
    <w:rsid w:val="00EB3FF9"/>
    <w:pPr>
      <w:spacing w:before="240" w:line="240" w:lineRule="auto"/>
      <w:jc w:val="center"/>
    </w:pPr>
  </w:style>
  <w:style w:type="paragraph" w:customStyle="1" w:styleId="Mtable">
    <w:name w:val="M_table"/>
    <w:basedOn w:val="Normal"/>
    <w:rsid w:val="00EB3FF9"/>
    <w:pPr>
      <w:keepNext/>
      <w:tabs>
        <w:tab w:val="left" w:pos="284"/>
      </w:tabs>
    </w:pPr>
    <w:rPr>
      <w:color w:val="auto"/>
    </w:rPr>
  </w:style>
  <w:style w:type="paragraph" w:customStyle="1" w:styleId="Mabstract">
    <w:name w:val="M_abstract"/>
    <w:basedOn w:val="Normal"/>
    <w:rsid w:val="00EB3FF9"/>
    <w:pPr>
      <w:spacing w:before="240"/>
      <w:ind w:left="510" w:right="510"/>
    </w:pPr>
  </w:style>
  <w:style w:type="paragraph" w:customStyle="1" w:styleId="Maddress">
    <w:name w:val="M_address"/>
    <w:basedOn w:val="Normal"/>
    <w:rsid w:val="00EB3FF9"/>
    <w:pPr>
      <w:spacing w:before="240"/>
      <w:jc w:val="left"/>
    </w:pPr>
  </w:style>
  <w:style w:type="paragraph" w:customStyle="1" w:styleId="Mauthor">
    <w:name w:val="M_author"/>
    <w:basedOn w:val="Normal"/>
    <w:autoRedefine/>
    <w:rsid w:val="00EB3FF9"/>
    <w:pPr>
      <w:spacing w:before="240"/>
      <w:jc w:val="left"/>
    </w:pPr>
    <w:rPr>
      <w:b/>
      <w:lang w:val="it-IT"/>
    </w:rPr>
  </w:style>
  <w:style w:type="paragraph" w:customStyle="1" w:styleId="Mreceived">
    <w:name w:val="M_received"/>
    <w:basedOn w:val="Maddress"/>
    <w:rsid w:val="00EB3FF9"/>
    <w:rPr>
      <w:i/>
    </w:rPr>
  </w:style>
  <w:style w:type="paragraph" w:customStyle="1" w:styleId="Mline2">
    <w:name w:val="M_line2"/>
    <w:basedOn w:val="Normal"/>
    <w:rsid w:val="00EB3FF9"/>
    <w:pPr>
      <w:pBdr>
        <w:bottom w:val="single" w:sz="6" w:space="1" w:color="auto"/>
      </w:pBdr>
      <w:spacing w:after="480"/>
    </w:pPr>
  </w:style>
  <w:style w:type="paragraph" w:customStyle="1" w:styleId="MTablecaption">
    <w:name w:val="M_Tablecaption"/>
    <w:basedOn w:val="MCaption"/>
    <w:rsid w:val="00EB3FF9"/>
    <w:pPr>
      <w:spacing w:after="0"/>
    </w:pPr>
  </w:style>
  <w:style w:type="paragraph" w:customStyle="1" w:styleId="Mline1">
    <w:name w:val="M_line1"/>
    <w:basedOn w:val="Mline2"/>
    <w:rsid w:val="00EB3FF9"/>
    <w:pPr>
      <w:spacing w:after="0"/>
    </w:pPr>
  </w:style>
  <w:style w:type="paragraph" w:customStyle="1" w:styleId="MLogo">
    <w:name w:val="M_Logo"/>
    <w:basedOn w:val="Normal"/>
    <w:rsid w:val="00EB3FF9"/>
    <w:pPr>
      <w:spacing w:before="140" w:line="240" w:lineRule="auto"/>
      <w:jc w:val="right"/>
    </w:pPr>
    <w:rPr>
      <w:b/>
      <w:i/>
      <w:sz w:val="64"/>
    </w:rPr>
  </w:style>
  <w:style w:type="paragraph" w:customStyle="1" w:styleId="MISSN">
    <w:name w:val="M_ISSN"/>
    <w:basedOn w:val="Normal"/>
    <w:rsid w:val="00EB3FF9"/>
    <w:pPr>
      <w:spacing w:after="520"/>
      <w:jc w:val="right"/>
    </w:pPr>
  </w:style>
  <w:style w:type="paragraph" w:customStyle="1" w:styleId="MCopyright">
    <w:name w:val="M_Copyright"/>
    <w:basedOn w:val="Normal"/>
    <w:rsid w:val="00EB3FF9"/>
    <w:pPr>
      <w:tabs>
        <w:tab w:val="center" w:pos="4536"/>
        <w:tab w:val="right" w:pos="9072"/>
      </w:tabs>
      <w:spacing w:before="240"/>
      <w:jc w:val="left"/>
    </w:pPr>
  </w:style>
  <w:style w:type="character" w:styleId="Refdecomentrio">
    <w:name w:val="annotation reference"/>
    <w:basedOn w:val="Fontepargpadro"/>
    <w:semiHidden/>
    <w:rsid w:val="00EB3FF9"/>
    <w:rPr>
      <w:sz w:val="16"/>
      <w:szCs w:val="16"/>
    </w:rPr>
  </w:style>
  <w:style w:type="paragraph" w:styleId="Textodecomentrio">
    <w:name w:val="annotation text"/>
    <w:basedOn w:val="Normal"/>
    <w:semiHidden/>
    <w:rsid w:val="00EB3FF9"/>
    <w:rPr>
      <w:sz w:val="20"/>
    </w:rPr>
  </w:style>
  <w:style w:type="character" w:styleId="Hyperlink">
    <w:name w:val="Hyperlink"/>
    <w:basedOn w:val="Fontepargpadro"/>
    <w:semiHidden/>
    <w:rsid w:val="00EB3FF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D57C2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57C2"/>
    <w:rPr>
      <w:rFonts w:eastAsia="Times New Roman"/>
      <w:color w:val="000000"/>
      <w:sz w:val="24"/>
      <w:lang w:val="en-US" w:eastAsia="de-DE"/>
    </w:rPr>
  </w:style>
  <w:style w:type="paragraph" w:styleId="Rodap">
    <w:name w:val="footer"/>
    <w:basedOn w:val="Normal"/>
    <w:link w:val="RodapChar"/>
    <w:uiPriority w:val="99"/>
    <w:semiHidden/>
    <w:unhideWhenUsed/>
    <w:rsid w:val="001D57C2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1D57C2"/>
    <w:rPr>
      <w:rFonts w:eastAsia="Times New Roman"/>
      <w:color w:val="000000"/>
      <w:sz w:val="24"/>
      <w:lang w:val="en-US" w:eastAsia="de-DE"/>
    </w:rPr>
  </w:style>
  <w:style w:type="character" w:styleId="TextodoEspaoReservado">
    <w:name w:val="Placeholder Text"/>
    <w:basedOn w:val="Fontepargpadro"/>
    <w:uiPriority w:val="99"/>
    <w:semiHidden/>
    <w:rsid w:val="003137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44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446E"/>
    <w:rPr>
      <w:rFonts w:ascii="Tahoma" w:eastAsia="Times New Roman" w:hAnsi="Tahoma" w:cs="Tahoma"/>
      <w:color w:val="000000"/>
      <w:sz w:val="16"/>
      <w:szCs w:val="16"/>
      <w:lang w:val="en-US" w:eastAsia="de-DE"/>
    </w:rPr>
  </w:style>
  <w:style w:type="character" w:styleId="MenoPendente">
    <w:name w:val="Unresolved Mention"/>
    <w:basedOn w:val="Fontepargpadro"/>
    <w:uiPriority w:val="99"/>
    <w:semiHidden/>
    <w:unhideWhenUsed/>
    <w:rsid w:val="00327DF5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327DF5"/>
    <w:rPr>
      <w:rFonts w:ascii="CIDFont+F7" w:hAnsi="CIDFont+F7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heading">
    <w:name w:val="heading"/>
    <w:basedOn w:val="Fontepargpadro"/>
    <w:rsid w:val="00327DF5"/>
  </w:style>
  <w:style w:type="paragraph" w:styleId="PargrafodaLista">
    <w:name w:val="List Paragraph"/>
    <w:basedOn w:val="Normal"/>
    <w:uiPriority w:val="34"/>
    <w:qFormat/>
    <w:rsid w:val="0032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binot\AppData\Local\Temp\sensors-template-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sensors-template-1.dot</Template>
  <TotalTime>78</TotalTime>
  <Pages>4</Pages>
  <Words>788</Words>
  <Characters>4257</Characters>
  <Application>Microsoft Office Word</Application>
  <DocSecurity>0</DocSecurity>
  <Lines>35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Sensors</vt:lpstr>
      <vt:lpstr>Sensors 2007, 7, 1-x manuscripts</vt:lpstr>
      <vt:lpstr>Sensors 2007, 7, 1-x manuscripts</vt:lpstr>
    </vt:vector>
  </TitlesOfParts>
  <Company>Microsoft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Sensors</dc:title>
  <dc:creator>Balbinot</dc:creator>
  <cp:lastModifiedBy>Levi Trevisan</cp:lastModifiedBy>
  <cp:revision>7</cp:revision>
  <cp:lastPrinted>2001-01-28T01:53:00Z</cp:lastPrinted>
  <dcterms:created xsi:type="dcterms:W3CDTF">2019-09-09T00:17:00Z</dcterms:created>
  <dcterms:modified xsi:type="dcterms:W3CDTF">2019-11-18T08:10:00Z</dcterms:modified>
</cp:coreProperties>
</file>